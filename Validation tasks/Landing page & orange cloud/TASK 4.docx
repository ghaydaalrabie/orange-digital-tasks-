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C03287" w14:textId="77777777" w:rsidR="00831721" w:rsidRDefault="00831721" w:rsidP="00831721">
      <w:pPr>
        <w:spacing w:before="120" w:after="0"/>
      </w:pPr>
      <w:r w:rsidRPr="0041428F"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0CED9A84" wp14:editId="124D614B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8247888" cy="3026664"/>
                <wp:effectExtent l="0" t="0" r="1270" b="2540"/>
                <wp:wrapNone/>
                <wp:docPr id="19" name="Graphic 1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7888" cy="3026664"/>
                          <a:chOff x="-7144" y="-7144"/>
                          <a:chExt cx="6005513" cy="1924050"/>
                        </a:xfrm>
                      </wpg:grpSpPr>
                      <wps:wsp>
                        <wps:cNvPr id="20" name="Freeform: Shape 20"/>
                        <wps:cNvSpPr/>
                        <wps:spPr>
                          <a:xfrm>
                            <a:off x="2121694" y="-7144"/>
                            <a:ext cx="3876675" cy="1762125"/>
                          </a:xfrm>
                          <a:custGeom>
                            <a:avLst/>
                            <a:gdLst>
                              <a:gd name="connsiteX0" fmla="*/ 3869531 w 3876675"/>
                              <a:gd name="connsiteY0" fmla="*/ 1359694 h 1762125"/>
                              <a:gd name="connsiteX1" fmla="*/ 2359819 w 3876675"/>
                              <a:gd name="connsiteY1" fmla="*/ 1744504 h 1762125"/>
                              <a:gd name="connsiteX2" fmla="*/ 7144 w 3876675"/>
                              <a:gd name="connsiteY2" fmla="*/ 1287304 h 1762125"/>
                              <a:gd name="connsiteX3" fmla="*/ 7144 w 3876675"/>
                              <a:gd name="connsiteY3" fmla="*/ 7144 h 1762125"/>
                              <a:gd name="connsiteX4" fmla="*/ 3869531 w 3876675"/>
                              <a:gd name="connsiteY4" fmla="*/ 7144 h 1762125"/>
                              <a:gd name="connsiteX5" fmla="*/ 3869531 w 3876675"/>
                              <a:gd name="connsiteY5" fmla="*/ 1359694 h 17621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3876675" h="1762125">
                                <a:moveTo>
                                  <a:pt x="3869531" y="1359694"/>
                                </a:moveTo>
                                <a:cubicBezTo>
                                  <a:pt x="3869531" y="1359694"/>
                                  <a:pt x="3379946" y="1834039"/>
                                  <a:pt x="2359819" y="1744504"/>
                                </a:cubicBezTo>
                                <a:cubicBezTo>
                                  <a:pt x="1339691" y="1654969"/>
                                  <a:pt x="936784" y="1180624"/>
                                  <a:pt x="7144" y="1287304"/>
                                </a:cubicBezTo>
                                <a:lnTo>
                                  <a:pt x="7144" y="7144"/>
                                </a:lnTo>
                                <a:lnTo>
                                  <a:pt x="3869531" y="7144"/>
                                </a:lnTo>
                                <a:lnTo>
                                  <a:pt x="3869531" y="13596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Freeform: Shape 22"/>
                        <wps:cNvSpPr/>
                        <wps:spPr>
                          <a:xfrm>
                            <a:off x="-7144" y="-7144"/>
                            <a:ext cx="6000750" cy="1924050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1699736 h 1924050"/>
                              <a:gd name="connsiteX1" fmla="*/ 2934176 w 6000750"/>
                              <a:gd name="connsiteY1" fmla="*/ 1484471 h 1924050"/>
                              <a:gd name="connsiteX2" fmla="*/ 5998369 w 6000750"/>
                              <a:gd name="connsiteY2" fmla="*/ 893921 h 1924050"/>
                              <a:gd name="connsiteX3" fmla="*/ 5998369 w 6000750"/>
                              <a:gd name="connsiteY3" fmla="*/ 7144 h 1924050"/>
                              <a:gd name="connsiteX4" fmla="*/ 7144 w 6000750"/>
                              <a:gd name="connsiteY4" fmla="*/ 7144 h 1924050"/>
                              <a:gd name="connsiteX5" fmla="*/ 7144 w 6000750"/>
                              <a:gd name="connsiteY5" fmla="*/ 1699736 h 19240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1924050">
                                <a:moveTo>
                                  <a:pt x="7144" y="1699736"/>
                                </a:moveTo>
                                <a:cubicBezTo>
                                  <a:pt x="7144" y="1699736"/>
                                  <a:pt x="1410176" y="2317909"/>
                                  <a:pt x="2934176" y="1484471"/>
                                </a:cubicBezTo>
                                <a:cubicBezTo>
                                  <a:pt x="4459129" y="651986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lnTo>
                                  <a:pt x="7144" y="1699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Freeform: Shape 23"/>
                        <wps:cNvSpPr/>
                        <wps:spPr>
                          <a:xfrm>
                            <a:off x="-7144" y="-7144"/>
                            <a:ext cx="6000750" cy="904875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7144 h 904875"/>
                              <a:gd name="connsiteX1" fmla="*/ 7144 w 6000750"/>
                              <a:gd name="connsiteY1" fmla="*/ 613886 h 904875"/>
                              <a:gd name="connsiteX2" fmla="*/ 3546634 w 6000750"/>
                              <a:gd name="connsiteY2" fmla="*/ 574834 h 904875"/>
                              <a:gd name="connsiteX3" fmla="*/ 5998369 w 6000750"/>
                              <a:gd name="connsiteY3" fmla="*/ 893921 h 904875"/>
                              <a:gd name="connsiteX4" fmla="*/ 5998369 w 6000750"/>
                              <a:gd name="connsiteY4" fmla="*/ 7144 h 904875"/>
                              <a:gd name="connsiteX5" fmla="*/ 7144 w 6000750"/>
                              <a:gd name="connsiteY5" fmla="*/ 7144 h 9048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904875">
                                <a:moveTo>
                                  <a:pt x="7144" y="7144"/>
                                </a:moveTo>
                                <a:lnTo>
                                  <a:pt x="7144" y="613886"/>
                                </a:lnTo>
                                <a:cubicBezTo>
                                  <a:pt x="647224" y="1034891"/>
                                  <a:pt x="2136934" y="964406"/>
                                  <a:pt x="3546634" y="574834"/>
                                </a:cubicBezTo>
                                <a:cubicBezTo>
                                  <a:pt x="4882039" y="205264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0">
                                <a:schemeClr val="accent1"/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Freeform: Shape 24"/>
                        <wps:cNvSpPr/>
                        <wps:spPr>
                          <a:xfrm>
                            <a:off x="3176111" y="924401"/>
                            <a:ext cx="2819400" cy="828675"/>
                          </a:xfrm>
                          <a:custGeom>
                            <a:avLst/>
                            <a:gdLst>
                              <a:gd name="connsiteX0" fmla="*/ 7144 w 2819400"/>
                              <a:gd name="connsiteY0" fmla="*/ 481489 h 828675"/>
                              <a:gd name="connsiteX1" fmla="*/ 1305401 w 2819400"/>
                              <a:gd name="connsiteY1" fmla="*/ 812959 h 828675"/>
                              <a:gd name="connsiteX2" fmla="*/ 2815114 w 2819400"/>
                              <a:gd name="connsiteY2" fmla="*/ 428149 h 828675"/>
                              <a:gd name="connsiteX3" fmla="*/ 2815114 w 2819400"/>
                              <a:gd name="connsiteY3" fmla="*/ 7144 h 828675"/>
                              <a:gd name="connsiteX4" fmla="*/ 7144 w 2819400"/>
                              <a:gd name="connsiteY4" fmla="*/ 481489 h 8286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819400" h="828675">
                                <a:moveTo>
                                  <a:pt x="7144" y="481489"/>
                                </a:moveTo>
                                <a:cubicBezTo>
                                  <a:pt x="380524" y="602456"/>
                                  <a:pt x="751999" y="764381"/>
                                  <a:pt x="1305401" y="812959"/>
                                </a:cubicBezTo>
                                <a:cubicBezTo>
                                  <a:pt x="2325529" y="902494"/>
                                  <a:pt x="2815114" y="428149"/>
                                  <a:pt x="2815114" y="428149"/>
                                </a:cubicBezTo>
                                <a:lnTo>
                                  <a:pt x="2815114" y="7144"/>
                                </a:lnTo>
                                <a:cubicBezTo>
                                  <a:pt x="2332196" y="236696"/>
                                  <a:pt x="1376839" y="568166"/>
                                  <a:pt x="7144" y="481489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2"/>
                              </a:gs>
                              <a:gs pos="100000">
                                <a:schemeClr val="accent2">
                                  <a:lumMod val="75000"/>
                                </a:schemeClr>
                              </a:gs>
                            </a:gsLst>
                            <a:lin ang="0" scaled="1"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AF19CE" id="Graphic 17" o:spid="_x0000_s1026" alt="&quot;&quot;" style="position:absolute;margin-left:-36pt;margin-top:-36pt;width:649.45pt;height:238.3pt;z-index:-251657216;mso-width-relative:margin;mso-height-relative:margin" coordorigin="-71,-71" coordsize="60055,1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">
                <v:shape id="Freeform: Shape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" path="m3869531,1359694v,,-489585,474345,-1509712,384810c1339691,1654969,936784,1180624,7144,1287304l7144,7144r3862387,l3869531,1359694xe" fillcolor="#009dd9 [3205]" stroked="f">
                  <v:stroke joinstyle="miter"/>
                  <v:path arrowok="t" o:connecttype="custom" o:connectlocs="3869531,1359694;2359819,1744504;7144,1287304;7144,7144;3869531,7144;3869531,1359694" o:connectangles="0,0,0,0,0,0"/>
                </v:shape>
                <v:shape id="Freeform: Shape 22" o:spid="_x0000_s1028" style="position:absolute;left:-71;top:-7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" path="m7144,1699736v,,1403032,618173,2927032,-215265c4459129,651986,5998369,893921,5998369,893921r,-886777l7144,7144r,1692592xe" fillcolor="#17406d [3204]" stroked="f">
                  <v:stroke joinstyle="miter"/>
                  <v:path arrowok="t" o:connecttype="custom" o:connectlocs="7144,1699736;2934176,1484471;5998369,893921;5998369,7144;7144,7144;7144,1699736" o:connectangles="0,0,0,0,0,0"/>
                </v:shape>
                <v:shape id="Freeform: Shape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" path="m7144,7144r,606742c647224,1034891,2136934,964406,3546634,574834,4882039,205264,5998369,893921,5998369,893921r,-886777l7144,7144xe" fillcolor="#17406d [3204]" stroked="f">
                  <v:fill color2="#4389d7 [1940]" rotate="t" angle="90" focus="100%" type="gradient"/>
                  <v:stroke joinstyle="miter"/>
                  <v:path arrowok="t" o:connecttype="custom" o:connectlocs="7144,7144;7144,613886;3546634,574834;5998369,893921;5998369,7144;7144,7144" o:connectangles="0,0,0,0,0,0"/>
                </v:shape>
                <v:shape id="Freeform: Shape 24" o:spid="_x0000_s1030" style="position:absolute;left:31761;top:9244;width:28194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" path="m7144,481489c380524,602456,751999,764381,1305401,812959,2325529,902494,2815114,428149,2815114,428149r,-421005c2332196,236696,1376839,568166,7144,481489xe" fillcolor="#009dd9 [3205]" stroked="f">
                  <v:fill color2="#0075a2 [2405]" angle="90" focus="100%" type="gradient"/>
                  <v:stroke joinstyle="miter"/>
                  <v:path arrowok="t" o:connecttype="custom" o:connectlocs="7144,481489;1305401,812959;2815114,428149;2815114,7144;7144,481489" o:connectangles="0,0,0,0,0"/>
                </v:shape>
                <w10:anchorlock/>
              </v:group>
            </w:pict>
          </mc:Fallback>
        </mc:AlternateContent>
      </w:r>
    </w:p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Header layout table"/>
      </w:tblPr>
      <w:tblGrid>
        <w:gridCol w:w="10800"/>
      </w:tblGrid>
      <w:tr w:rsidR="00A66B18" w:rsidRPr="0041428F" w14:paraId="69D3F795" w14:textId="77777777" w:rsidTr="00A6783B">
        <w:trPr>
          <w:trHeight w:val="270"/>
          <w:jc w:val="center"/>
        </w:trPr>
        <w:tc>
          <w:tcPr>
            <w:tcW w:w="10800" w:type="dxa"/>
          </w:tcPr>
          <w:p w14:paraId="1D5F3DD6" w14:textId="77777777" w:rsidR="00A66B18" w:rsidRPr="0041428F" w:rsidRDefault="00A66B18" w:rsidP="00A66B18">
            <w:pPr>
              <w:pStyle w:val="ContactInfo"/>
              <w:rPr>
                <w:color w:val="000000" w:themeColor="text1"/>
              </w:rPr>
            </w:pPr>
            <w:r w:rsidRPr="0041428F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3D9A3B96" wp14:editId="60ECABF4">
                      <wp:extent cx="3030071" cy="407670"/>
                      <wp:effectExtent l="19050" t="19050" r="18415" b="26035"/>
                      <wp:docPr id="18" name="Shape 6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9DA099E0-27DA-42BD-9D42-E4CA07B78FDD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30071" cy="407670"/>
                              </a:xfrm>
                              <a:prstGeom prst="rect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  <a:miter lim="400000"/>
                              </a:ln>
                              <a:extLst>
                                <a:ext uri="{C572A759-6A51-4108-AA02-DFA0A04FC94B}">
                                  <ma14:wrappingTextBoxFlag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a14="http://schemas.microsoft.com/office/mac/drawingml/2011/main" xmlns="" xmlns:lc="http://schemas.openxmlformats.org/drawingml/2006/lockedCanvas" val="1"/>
                                </a:ext>
                              </a:extLst>
                            </wps:spPr>
                            <wps:txbx>
                              <w:txbxContent>
                                <w:p w14:paraId="622E1E82" w14:textId="3FA4777D" w:rsidR="00A66B18" w:rsidRPr="00AA089B" w:rsidRDefault="006E20C9" w:rsidP="00AA089B">
                                  <w:pPr>
                                    <w:pStyle w:val="Logo"/>
                                  </w:pPr>
                                  <w:r>
                                    <w:t>WEB PAGES VALIDATION TEST RESULTS</w:t>
                                  </w:r>
                                </w:p>
                              </w:txbxContent>
                            </wps:txbx>
                            <wps:bodyPr wrap="square" lIns="19050" tIns="19050" rIns="19050" bIns="19050" anchor="ctr">
                              <a:sp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D9A3B96" id="Shape 61" o:spid="_x0000_s1026" style="width:238.6pt;height:3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" filled="f" strokecolor="white [3212]" strokeweight="3pt">
                      <v:stroke miterlimit="4"/>
                      <v:textbox style="mso-fit-shape-to-text:t" inset="1.5pt,1.5pt,1.5pt,1.5pt">
                        <w:txbxContent>
                          <w:p w14:paraId="622E1E82" w14:textId="3FA4777D" w:rsidR="00A66B18" w:rsidRPr="00AA089B" w:rsidRDefault="006E20C9" w:rsidP="00AA089B">
                            <w:pPr>
                              <w:pStyle w:val="Logo"/>
                            </w:pPr>
                            <w:r>
                              <w:t>WEB PAGES VALIDATION TEST RESULTS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615018" w:rsidRPr="0041428F" w14:paraId="2F4C9F06" w14:textId="77777777" w:rsidTr="00A6783B">
        <w:trPr>
          <w:trHeight w:val="2691"/>
          <w:jc w:val="center"/>
        </w:trPr>
        <w:tc>
          <w:tcPr>
            <w:tcW w:w="10800" w:type="dxa"/>
            <w:vAlign w:val="bottom"/>
          </w:tcPr>
          <w:p w14:paraId="03CDFBDB" w14:textId="3E00B536" w:rsidR="00A66B18" w:rsidRPr="00A66B18" w:rsidRDefault="00A66B18" w:rsidP="00A66B18">
            <w:pPr>
              <w:pStyle w:val="ContactInfo"/>
            </w:pPr>
          </w:p>
          <w:p w14:paraId="1043A32E" w14:textId="38458148" w:rsidR="003E24DF" w:rsidRPr="0041428F" w:rsidRDefault="003E24DF" w:rsidP="00A66B18">
            <w:pPr>
              <w:pStyle w:val="ContactInfo"/>
            </w:pPr>
          </w:p>
          <w:p w14:paraId="0DD7CC0B" w14:textId="77777777" w:rsidR="003E24DF" w:rsidRPr="00A66B18" w:rsidRDefault="00000000" w:rsidP="00A66B18">
            <w:pPr>
              <w:pStyle w:val="ContactInfo"/>
            </w:pPr>
            <w:sdt>
              <w:sdtPr>
                <w:rPr>
                  <w:rStyle w:val="Strong"/>
                  <w:b w:val="0"/>
                  <w:bCs w:val="0"/>
                </w:rPr>
                <w:id w:val="-2020231277"/>
                <w:placeholder>
                  <w:docPart w:val="B0DDCE9A53A1413DA1DC96707F5679EE"/>
                </w:placeholder>
                <w:temporary/>
                <w:showingPlcHdr/>
                <w15:appearance w15:val="hidden"/>
              </w:sdtPr>
              <w:sdtContent>
                <w:r w:rsidR="00394757">
                  <w:rPr>
                    <w:rStyle w:val="Strong"/>
                    <w:b w:val="0"/>
                    <w:bCs w:val="0"/>
                  </w:rPr>
                  <w:t>[</w:t>
                </w:r>
                <w:r w:rsidR="00A66B18" w:rsidRPr="00A66B18">
                  <w:rPr>
                    <w:rStyle w:val="PlaceholderText"/>
                    <w:color w:val="FFFFFF" w:themeColor="background1"/>
                  </w:rPr>
                  <w:t>Phone</w:t>
                </w:r>
                <w:r w:rsidR="00394757">
                  <w:rPr>
                    <w:rStyle w:val="PlaceholderText"/>
                    <w:color w:val="FFFFFF" w:themeColor="background1"/>
                  </w:rPr>
                  <w:t>]</w:t>
                </w:r>
              </w:sdtContent>
            </w:sdt>
          </w:p>
          <w:p w14:paraId="2ABB7B8B" w14:textId="77777777" w:rsidR="003E24DF" w:rsidRPr="0041428F" w:rsidRDefault="00000000" w:rsidP="00A66B18">
            <w:pPr>
              <w:pStyle w:val="ContactInfo"/>
            </w:pPr>
            <w:sdt>
              <w:sdtPr>
                <w:rPr>
                  <w:rStyle w:val="Strong"/>
                  <w:b w:val="0"/>
                  <w:bCs w:val="0"/>
                </w:rPr>
                <w:id w:val="-1853404509"/>
                <w:placeholder>
                  <w:docPart w:val="48A32F8D552D426C8CF0BB042C290DB4"/>
                </w:placeholder>
                <w:temporary/>
                <w:showingPlcHdr/>
                <w15:appearance w15:val="hidden"/>
              </w:sdtPr>
              <w:sdtContent>
                <w:r w:rsidR="00394757">
                  <w:rPr>
                    <w:rStyle w:val="Strong"/>
                    <w:b w:val="0"/>
                    <w:bCs w:val="0"/>
                  </w:rPr>
                  <w:t>[</w:t>
                </w:r>
                <w:r w:rsidR="00394757">
                  <w:rPr>
                    <w:rStyle w:val="PlaceholderText"/>
                    <w:color w:val="FFFFFF" w:themeColor="background1"/>
                  </w:rPr>
                  <w:t>Email]</w:t>
                </w:r>
              </w:sdtContent>
            </w:sdt>
          </w:p>
          <w:p w14:paraId="757F4A27" w14:textId="77777777" w:rsidR="003E24DF" w:rsidRPr="0041428F" w:rsidRDefault="00000000" w:rsidP="00A66B18">
            <w:pPr>
              <w:pStyle w:val="ContactInfo"/>
              <w:rPr>
                <w:color w:val="000000" w:themeColor="text1"/>
              </w:rPr>
            </w:pPr>
            <w:sdt>
              <w:sdtPr>
                <w:id w:val="-417707049"/>
                <w:placeholder>
                  <w:docPart w:val="025CCB8D6BE748A7B53FD0997A7C578B"/>
                </w:placeholder>
                <w:temporary/>
                <w:showingPlcHdr/>
                <w15:appearance w15:val="hidden"/>
                <w:text/>
              </w:sdtPr>
              <w:sdtContent>
                <w:r w:rsidR="00394757">
                  <w:t>[</w:t>
                </w:r>
                <w:r w:rsidR="003E24DF" w:rsidRPr="0041428F">
                  <w:t>Website</w:t>
                </w:r>
                <w:r w:rsidR="00394757">
                  <w:t>]</w:t>
                </w:r>
              </w:sdtContent>
            </w:sdt>
          </w:p>
        </w:tc>
      </w:tr>
    </w:tbl>
    <w:p w14:paraId="167C23FF" w14:textId="05A5B8E4" w:rsidR="00452231" w:rsidRDefault="00452231" w:rsidP="00452231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t>INTERNET SERVICE PAGE</w:t>
      </w:r>
    </w:p>
    <w:p w14:paraId="76809CDC" w14:textId="77777777" w:rsidR="00452231" w:rsidRDefault="00452231" w:rsidP="00452231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55E9FF22" w14:textId="09360CDF" w:rsidR="00A66B18" w:rsidRDefault="003207C1" w:rsidP="003207C1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t>There is no bread crum</w:t>
      </w:r>
      <w:r w:rsidR="00A73BFB">
        <w:rPr>
          <w:color w:val="000000" w:themeColor="text1"/>
          <w:sz w:val="36"/>
          <w:szCs w:val="28"/>
        </w:rPr>
        <w:t>b</w:t>
      </w:r>
      <w:r>
        <w:rPr>
          <w:color w:val="000000" w:themeColor="text1"/>
          <w:sz w:val="36"/>
          <w:szCs w:val="28"/>
        </w:rPr>
        <w:t>s in the banner.</w:t>
      </w:r>
    </w:p>
    <w:p w14:paraId="614DC773" w14:textId="0440120A" w:rsidR="003207C1" w:rsidRDefault="006F70AA" w:rsidP="003207C1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noProof/>
          <w:color w:val="000000" w:themeColor="text1"/>
          <w:sz w:val="36"/>
          <w:szCs w:val="28"/>
        </w:rPr>
        <w:drawing>
          <wp:inline distT="0" distB="0" distL="0" distR="0" wp14:anchorId="491DD22D" wp14:editId="2DD94BDC">
            <wp:extent cx="5532120" cy="2086839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159" cy="209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B851" w14:textId="1BABB520" w:rsidR="006F70AA" w:rsidRDefault="006F70AA" w:rsidP="003207C1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25503ADC" w14:textId="74DA589F" w:rsidR="006F70AA" w:rsidRDefault="006F70AA" w:rsidP="006F70AA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t xml:space="preserve">Explore more button doesn’t exist. ((this photo from </w:t>
      </w:r>
      <w:proofErr w:type="spellStart"/>
      <w:r>
        <w:rPr>
          <w:color w:val="000000" w:themeColor="text1"/>
          <w:sz w:val="36"/>
          <w:szCs w:val="28"/>
        </w:rPr>
        <w:t>xd</w:t>
      </w:r>
      <w:proofErr w:type="spellEnd"/>
      <w:r>
        <w:rPr>
          <w:color w:val="000000" w:themeColor="text1"/>
          <w:sz w:val="36"/>
          <w:szCs w:val="28"/>
        </w:rPr>
        <w:t>))</w:t>
      </w:r>
    </w:p>
    <w:p w14:paraId="79B59C41" w14:textId="1253C532" w:rsidR="006F70AA" w:rsidRDefault="006F70AA" w:rsidP="006F70AA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noProof/>
          <w:color w:val="000000" w:themeColor="text1"/>
          <w:sz w:val="36"/>
          <w:szCs w:val="28"/>
        </w:rPr>
        <w:drawing>
          <wp:inline distT="0" distB="0" distL="0" distR="0" wp14:anchorId="490342B8" wp14:editId="33AD676B">
            <wp:extent cx="3421677" cy="2110923"/>
            <wp:effectExtent l="0" t="0" r="762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C8DC" w14:textId="28E67485" w:rsidR="006F70AA" w:rsidRDefault="006F70AA" w:rsidP="006F70AA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2C10C891" w14:textId="1AEB29A3" w:rsidR="006F70AA" w:rsidRDefault="006F70AA" w:rsidP="006F70AA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4AA90637" w14:textId="51604811" w:rsidR="006F70AA" w:rsidRDefault="006F70AA" w:rsidP="006F70AA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75B99714" w14:textId="6BE5D179" w:rsidR="006F70AA" w:rsidRDefault="006F70AA" w:rsidP="006F70AA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6AA20EDB" w14:textId="2EDBA03F" w:rsidR="006F70AA" w:rsidRDefault="00AF7970" w:rsidP="006F70AA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t>Left padding have to be smaller as the design((major post launch))</w:t>
      </w:r>
    </w:p>
    <w:p w14:paraId="3A9F6F39" w14:textId="7B6E190E" w:rsidR="00AF7970" w:rsidRDefault="00AF7970" w:rsidP="00AF7970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noProof/>
          <w:color w:val="000000" w:themeColor="text1"/>
          <w:sz w:val="36"/>
          <w:szCs w:val="28"/>
        </w:rPr>
        <w:drawing>
          <wp:inline distT="0" distB="0" distL="0" distR="0" wp14:anchorId="7BDC6D65" wp14:editId="366C7FC2">
            <wp:extent cx="5562600" cy="209833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939" cy="210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1749" w14:textId="02BE2643" w:rsidR="00AF7970" w:rsidRDefault="00AF7970" w:rsidP="00AF7970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53CE8A8A" w14:textId="35A5C4CD" w:rsidR="00AF7970" w:rsidRDefault="00AF7970" w:rsidP="00AF7970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337BAFD6" w14:textId="0BC22FB3" w:rsidR="00AF7970" w:rsidRDefault="00AF7970" w:rsidP="00AF7970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t>“Internet Fiber” have to be “Home Internet Fiber”</w:t>
      </w:r>
    </w:p>
    <w:p w14:paraId="33AC94C9" w14:textId="34EA885A" w:rsidR="008630AD" w:rsidRDefault="008630AD" w:rsidP="008630AD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noProof/>
          <w:color w:val="000000" w:themeColor="text1"/>
          <w:sz w:val="36"/>
          <w:szCs w:val="28"/>
        </w:rPr>
        <w:drawing>
          <wp:inline distT="0" distB="0" distL="0" distR="0" wp14:anchorId="7204467E" wp14:editId="732AECBB">
            <wp:extent cx="2926080" cy="3640848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714" cy="365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BF83" w14:textId="3F98D189" w:rsidR="008630AD" w:rsidRDefault="008630AD" w:rsidP="008630AD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64AB5B6B" w14:textId="1CDF123B" w:rsidR="00FF2E19" w:rsidRDefault="00FF2E19" w:rsidP="008630AD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34CB2CAA" w14:textId="717D3751" w:rsidR="00FF2E19" w:rsidRDefault="00FF2E19" w:rsidP="008630AD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6BC01C27" w14:textId="4404FC94" w:rsidR="00FF2E19" w:rsidRDefault="00FF2E19" w:rsidP="008630AD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0E5A8FB6" w14:textId="4347F9B5" w:rsidR="00FF2E19" w:rsidRDefault="00FF2E19" w:rsidP="008630AD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3B435E42" w14:textId="77777777" w:rsidR="00FF2E19" w:rsidRDefault="00FF2E19" w:rsidP="008630AD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4104AC05" w14:textId="6B480EE9" w:rsidR="008630AD" w:rsidRDefault="008630AD" w:rsidP="008630AD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4670EB58" w14:textId="2283EB16" w:rsidR="008630AD" w:rsidRDefault="008630AD" w:rsidP="008630AD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t>“4G fly box” have to be “4G Home Internet” ALSO “Internet ADSL” have to be “ADSL Home Internet”</w:t>
      </w:r>
    </w:p>
    <w:p w14:paraId="39DE6E0E" w14:textId="4899B20F" w:rsidR="00FF2E19" w:rsidRDefault="00FF2E19" w:rsidP="00FF2E19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noProof/>
          <w:color w:val="000000" w:themeColor="text1"/>
          <w:sz w:val="36"/>
          <w:szCs w:val="28"/>
        </w:rPr>
        <w:drawing>
          <wp:inline distT="0" distB="0" distL="0" distR="0" wp14:anchorId="5C3BFE1E" wp14:editId="67CD433F">
            <wp:extent cx="5151120" cy="3228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915" cy="323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D20C" w14:textId="76970613" w:rsidR="00FF2E19" w:rsidRDefault="00FF2E19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2E9F9996" w14:textId="63C3EE3D" w:rsidR="006F70AA" w:rsidRDefault="00FF2E19" w:rsidP="006F70AA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28"/>
        </w:rPr>
      </w:pPr>
      <w:r w:rsidRPr="00FF2E19">
        <w:rPr>
          <w:color w:val="000000" w:themeColor="text1"/>
          <w:sz w:val="36"/>
          <w:szCs w:val="28"/>
        </w:rPr>
        <w:t>Those links open in new tab not on the same tab</w:t>
      </w:r>
    </w:p>
    <w:p w14:paraId="6E977B57" w14:textId="6463F604" w:rsidR="00FF2E19" w:rsidRDefault="00FF2E19" w:rsidP="00FF2E19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noProof/>
          <w:color w:val="000000" w:themeColor="text1"/>
          <w:sz w:val="36"/>
          <w:szCs w:val="28"/>
        </w:rPr>
        <w:drawing>
          <wp:inline distT="0" distB="0" distL="0" distR="0" wp14:anchorId="30F93379" wp14:editId="41DA07A4">
            <wp:extent cx="5608320" cy="125616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499" cy="126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F6AE" w14:textId="1CC15B63" w:rsidR="00FF2E19" w:rsidRDefault="00FF2E19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40DBA734" w14:textId="1B7EB077" w:rsidR="00FF2E19" w:rsidRDefault="00FF2E19" w:rsidP="00FF2E19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28"/>
        </w:rPr>
      </w:pPr>
      <w:r w:rsidRPr="00FF2E19">
        <w:rPr>
          <w:color w:val="000000" w:themeColor="text1"/>
          <w:sz w:val="36"/>
          <w:szCs w:val="28"/>
        </w:rPr>
        <w:t>SVG image have to be a man wears headphones</w:t>
      </w:r>
      <w:r w:rsidR="004B309B">
        <w:rPr>
          <w:color w:val="000000" w:themeColor="text1"/>
          <w:sz w:val="36"/>
          <w:szCs w:val="28"/>
        </w:rPr>
        <w:t xml:space="preserve"> and the Need Support link opens in new tab</w:t>
      </w:r>
      <w:r w:rsidR="00390A48">
        <w:rPr>
          <w:color w:val="000000" w:themeColor="text1"/>
          <w:sz w:val="36"/>
          <w:szCs w:val="28"/>
        </w:rPr>
        <w:t>.</w:t>
      </w:r>
    </w:p>
    <w:p w14:paraId="05DF5DF5" w14:textId="77777777" w:rsidR="00FF2E19" w:rsidRDefault="00FF2E19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0AE94F5B" w14:textId="67F76493" w:rsidR="00FF2E19" w:rsidRDefault="00FF2E19" w:rsidP="00FF2E19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noProof/>
          <w:color w:val="000000" w:themeColor="text1"/>
          <w:sz w:val="36"/>
          <w:szCs w:val="28"/>
        </w:rPr>
        <w:drawing>
          <wp:inline distT="0" distB="0" distL="0" distR="0" wp14:anchorId="7F3854CD" wp14:editId="04D401B9">
            <wp:extent cx="5859780" cy="984226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582" cy="98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456E" w14:textId="08A64144" w:rsidR="00C41DB5" w:rsidRDefault="00C41DB5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6D2278EF" w14:textId="00757DA8" w:rsidR="00C41DB5" w:rsidRDefault="00C41DB5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76AA578C" w14:textId="7FED9BC1" w:rsidR="00BE4523" w:rsidRDefault="00BE4523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597D2BBB" w14:textId="37FC48C7" w:rsidR="00BE4523" w:rsidRDefault="00BE4523" w:rsidP="00FF2E19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lastRenderedPageBreak/>
        <w:t>PHONE RESPONSIVE TEST:</w:t>
      </w:r>
    </w:p>
    <w:p w14:paraId="6480DCE6" w14:textId="57F3A1B8" w:rsidR="00BE4523" w:rsidRDefault="00BE4523" w:rsidP="00BE4523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t>Bread crumbs doesn’t exist.</w:t>
      </w:r>
    </w:p>
    <w:p w14:paraId="388FF55F" w14:textId="50E23329" w:rsidR="00BE4523" w:rsidRDefault="00BE4523" w:rsidP="00BE4523">
      <w:pPr>
        <w:pStyle w:val="ListParagraph"/>
        <w:ind w:left="1080"/>
        <w:rPr>
          <w:color w:val="000000" w:themeColor="text1"/>
          <w:sz w:val="36"/>
          <w:szCs w:val="28"/>
          <w:rtl/>
        </w:rPr>
      </w:pPr>
      <w:r>
        <w:rPr>
          <w:noProof/>
          <w:color w:val="000000" w:themeColor="text1"/>
          <w:sz w:val="36"/>
          <w:szCs w:val="28"/>
        </w:rPr>
        <w:drawing>
          <wp:inline distT="0" distB="0" distL="0" distR="0" wp14:anchorId="314B63A7" wp14:editId="3A89BB46">
            <wp:extent cx="2787011" cy="4927312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915" cy="494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97B8" w14:textId="53B62FEE" w:rsidR="00BE4523" w:rsidRDefault="00BE4523" w:rsidP="00BE4523">
      <w:pPr>
        <w:pStyle w:val="ListParagraph"/>
        <w:ind w:left="1080"/>
        <w:rPr>
          <w:color w:val="000000" w:themeColor="text1"/>
          <w:sz w:val="36"/>
          <w:szCs w:val="28"/>
          <w:rtl/>
        </w:rPr>
      </w:pPr>
    </w:p>
    <w:p w14:paraId="0F599F3F" w14:textId="7C3EE8EF" w:rsidR="00BE4523" w:rsidRDefault="00BE4523" w:rsidP="00BE4523">
      <w:pPr>
        <w:pStyle w:val="ListParagraph"/>
        <w:ind w:left="1080"/>
        <w:rPr>
          <w:color w:val="000000" w:themeColor="text1"/>
          <w:sz w:val="36"/>
          <w:szCs w:val="28"/>
          <w:rtl/>
        </w:rPr>
      </w:pPr>
    </w:p>
    <w:p w14:paraId="147B09BF" w14:textId="77777777" w:rsidR="00BE4523" w:rsidRDefault="00BE4523" w:rsidP="00BE4523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2D5386D9" w14:textId="0D801711" w:rsidR="00C55579" w:rsidRDefault="00E60C2E" w:rsidP="00C55579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28"/>
        </w:rPr>
      </w:pPr>
      <w:r w:rsidRPr="007D4809">
        <w:rPr>
          <w:color w:val="000000" w:themeColor="text1"/>
          <w:sz w:val="36"/>
          <w:szCs w:val="28"/>
        </w:rPr>
        <w:t>T</w:t>
      </w:r>
      <w:r w:rsidR="00BE4523" w:rsidRPr="007D4809">
        <w:rPr>
          <w:color w:val="000000" w:themeColor="text1"/>
          <w:sz w:val="36"/>
          <w:szCs w:val="28"/>
        </w:rPr>
        <w:t>here is no arrow at the right of this section</w:t>
      </w:r>
      <w:r w:rsidR="007D4809">
        <w:rPr>
          <w:color w:val="000000" w:themeColor="text1"/>
          <w:sz w:val="36"/>
          <w:szCs w:val="28"/>
        </w:rPr>
        <w:t xml:space="preserve"> </w:t>
      </w:r>
      <w:r w:rsidR="007D4809">
        <w:rPr>
          <w:color w:val="000000" w:themeColor="text1"/>
          <w:sz w:val="36"/>
          <w:szCs w:val="28"/>
        </w:rPr>
        <w:t xml:space="preserve">also there is no underline </w:t>
      </w:r>
      <w:r w:rsidR="00BE4523" w:rsidRPr="00C55579">
        <w:rPr>
          <w:color w:val="000000" w:themeColor="text1"/>
          <w:sz w:val="36"/>
          <w:szCs w:val="28"/>
        </w:rPr>
        <w:t xml:space="preserve"> </w:t>
      </w:r>
      <w:r w:rsidR="0034320B" w:rsidRPr="00C55579">
        <w:rPr>
          <w:color w:val="000000" w:themeColor="text1"/>
          <w:sz w:val="36"/>
          <w:szCs w:val="28"/>
        </w:rPr>
        <w:t>so it doesn’t give the user indicate that there is a link in there</w:t>
      </w:r>
      <w:r w:rsidR="003B472F">
        <w:rPr>
          <w:color w:val="000000" w:themeColor="text1"/>
          <w:sz w:val="36"/>
          <w:szCs w:val="28"/>
        </w:rPr>
        <w:t>.</w:t>
      </w:r>
    </w:p>
    <w:p w14:paraId="03FB49CC" w14:textId="4DB4D4C6" w:rsidR="00266EC7" w:rsidRPr="00C55579" w:rsidRDefault="00920429" w:rsidP="00C55579">
      <w:pPr>
        <w:pStyle w:val="ListParagraph"/>
        <w:ind w:left="1080"/>
        <w:rPr>
          <w:color w:val="000000" w:themeColor="text1"/>
          <w:sz w:val="36"/>
          <w:szCs w:val="28"/>
        </w:rPr>
      </w:pPr>
      <w:r w:rsidRPr="00C55579">
        <w:rPr>
          <w:color w:val="000000" w:themeColor="text1"/>
          <w:sz w:val="36"/>
          <w:szCs w:val="28"/>
        </w:rPr>
        <w:t xml:space="preserve"> </w:t>
      </w:r>
      <w:r w:rsidR="00266EC7">
        <w:rPr>
          <w:noProof/>
        </w:rPr>
        <w:drawing>
          <wp:inline distT="0" distB="0" distL="0" distR="0" wp14:anchorId="438B5BDF" wp14:editId="3785F6DC">
            <wp:extent cx="4074694" cy="19354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490" cy="193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0281" w14:textId="77777777" w:rsidR="00F30366" w:rsidRDefault="00F30366" w:rsidP="00266EC7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5D89A2A5" w14:textId="464312DE" w:rsidR="002645A2" w:rsidRDefault="002645A2" w:rsidP="002645A2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t>TABLET</w:t>
      </w:r>
      <w:r>
        <w:rPr>
          <w:color w:val="000000" w:themeColor="text1"/>
          <w:sz w:val="36"/>
          <w:szCs w:val="28"/>
        </w:rPr>
        <w:t xml:space="preserve"> RESPONSIVE TEST:</w:t>
      </w:r>
    </w:p>
    <w:p w14:paraId="1637B0E2" w14:textId="1C01F3D1" w:rsidR="0063697A" w:rsidRDefault="00D248E7" w:rsidP="00D248E7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t>Missing the personal tab.</w:t>
      </w:r>
    </w:p>
    <w:p w14:paraId="11F3582B" w14:textId="11AC5F75" w:rsidR="00D248E7" w:rsidRDefault="00D248E7" w:rsidP="00D248E7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rFonts w:asciiTheme="minorBidi" w:hAnsiTheme="minorBidi"/>
          <w:b/>
          <w:bCs/>
          <w:noProof/>
          <w:sz w:val="28"/>
          <w:szCs w:val="28"/>
        </w:rPr>
        <w:drawing>
          <wp:inline distT="0" distB="0" distL="0" distR="0" wp14:anchorId="69C1319B" wp14:editId="3398FC1F">
            <wp:extent cx="5219700" cy="15316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6BF82" w14:textId="757DAAF3" w:rsidR="00D248E7" w:rsidRDefault="00D248E7" w:rsidP="00D248E7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71142C7A" w14:textId="29FC7BC4" w:rsidR="00D248E7" w:rsidRDefault="00D248E7" w:rsidP="00D248E7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645B7004" w14:textId="22E53B32" w:rsidR="00C41DB5" w:rsidRPr="00D248E7" w:rsidRDefault="00C41DB5" w:rsidP="00D248E7">
      <w:pPr>
        <w:ind w:left="0"/>
        <w:rPr>
          <w:color w:val="000000" w:themeColor="text1"/>
          <w:sz w:val="36"/>
          <w:szCs w:val="28"/>
        </w:rPr>
      </w:pPr>
    </w:p>
    <w:p w14:paraId="4F1CBCAA" w14:textId="5FE32017" w:rsidR="00C41DB5" w:rsidRDefault="00C41DB5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2752F1DF" w14:textId="3415CA0F" w:rsidR="00F20848" w:rsidRDefault="00F20848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42F57751" w14:textId="5DEF3E68" w:rsidR="00F20848" w:rsidRDefault="00F20848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3E3A0FC5" w14:textId="547BD94C" w:rsidR="00F20848" w:rsidRDefault="00F20848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2E4C258E" w14:textId="3A499679" w:rsidR="00F20848" w:rsidRDefault="00F20848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341E6A49" w14:textId="0DE0538E" w:rsidR="00F20848" w:rsidRDefault="00F20848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71F22AAD" w14:textId="725C229C" w:rsidR="00F20848" w:rsidRDefault="00F20848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53A8ACF0" w14:textId="08FF4D2E" w:rsidR="00F20848" w:rsidRDefault="00F20848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454096F5" w14:textId="59EC0626" w:rsidR="00F20848" w:rsidRDefault="00F20848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4EB4D524" w14:textId="0A61B127" w:rsidR="00F20848" w:rsidRDefault="00F20848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60D5EE4C" w14:textId="0A23BE3E" w:rsidR="00F20848" w:rsidRDefault="00F20848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184601D4" w14:textId="50C0E96C" w:rsidR="00F20848" w:rsidRDefault="00F20848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13C7B20C" w14:textId="6F0639B8" w:rsidR="00F20848" w:rsidRDefault="00F20848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5CE12CFF" w14:textId="458814DE" w:rsidR="00F20848" w:rsidRDefault="00F20848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10956783" w14:textId="4EB0BE6B" w:rsidR="00F20848" w:rsidRDefault="00F20848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6D85E0B1" w14:textId="4409CDA1" w:rsidR="00F20848" w:rsidRDefault="00F20848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47225F8C" w14:textId="0CB85155" w:rsidR="00F20848" w:rsidRDefault="00F20848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1614EAB2" w14:textId="3B7C66B6" w:rsidR="00F20848" w:rsidRDefault="00F20848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2E7D28DD" w14:textId="12956A79" w:rsidR="00F20848" w:rsidRDefault="00F20848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092262AD" w14:textId="07303B9A" w:rsidR="00F20848" w:rsidRDefault="00F20848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606B31A0" w14:textId="77777777" w:rsidR="00F20848" w:rsidRDefault="00F20848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07B8B950" w14:textId="1446347F" w:rsidR="00452231" w:rsidRDefault="00CC784E" w:rsidP="00FF2E19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lastRenderedPageBreak/>
        <w:t>ORANGE CLOUD PAGE</w:t>
      </w:r>
    </w:p>
    <w:p w14:paraId="6458BBA2" w14:textId="77777777" w:rsidR="00CC784E" w:rsidRDefault="00CC784E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5DA2508D" w14:textId="01C1D696" w:rsidR="00CC784E" w:rsidRDefault="00CC784E" w:rsidP="00CC784E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t>Back button does not exist in the banner and the bread crum</w:t>
      </w:r>
      <w:r w:rsidR="00373326">
        <w:rPr>
          <w:color w:val="000000" w:themeColor="text1"/>
          <w:sz w:val="36"/>
          <w:szCs w:val="28"/>
        </w:rPr>
        <w:t>b</w:t>
      </w:r>
      <w:r>
        <w:rPr>
          <w:color w:val="000000" w:themeColor="text1"/>
          <w:sz w:val="36"/>
          <w:szCs w:val="28"/>
        </w:rPr>
        <w:t>s is missing the personal tab.</w:t>
      </w:r>
    </w:p>
    <w:p w14:paraId="48AE6966" w14:textId="74AFCCFE" w:rsidR="00CC784E" w:rsidRDefault="00CC784E" w:rsidP="00CC784E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noProof/>
          <w:color w:val="000000" w:themeColor="text1"/>
          <w:sz w:val="36"/>
          <w:szCs w:val="28"/>
        </w:rPr>
        <w:drawing>
          <wp:inline distT="0" distB="0" distL="0" distR="0" wp14:anchorId="1ACEF13B" wp14:editId="4FD9E194">
            <wp:extent cx="5310578" cy="240107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165" cy="24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3180" w14:textId="2D6FAD7B" w:rsidR="00CC784E" w:rsidRDefault="00CC784E" w:rsidP="00CC784E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5C293BB8" w14:textId="77777777" w:rsidR="00CC784E" w:rsidRDefault="00CC784E" w:rsidP="00CC784E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t>Left padding have to be smaller as the design((major post launch))</w:t>
      </w:r>
    </w:p>
    <w:p w14:paraId="305F0114" w14:textId="41DEC482" w:rsidR="00CC784E" w:rsidRDefault="002D00F3" w:rsidP="00CC784E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noProof/>
          <w:color w:val="000000" w:themeColor="text1"/>
          <w:sz w:val="36"/>
          <w:szCs w:val="28"/>
        </w:rPr>
        <w:drawing>
          <wp:inline distT="0" distB="0" distL="0" distR="0" wp14:anchorId="20FD1AAB" wp14:editId="19B7F92C">
            <wp:extent cx="5311092" cy="2203611"/>
            <wp:effectExtent l="0" t="0" r="444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996" cy="220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798F" w14:textId="2AB51D9F" w:rsidR="002D00F3" w:rsidRDefault="002D00F3" w:rsidP="00CC784E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013E18DC" w14:textId="3DBFCE6A" w:rsidR="002D00F3" w:rsidRDefault="00250269" w:rsidP="002D00F3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t>Cloud link doesn’t exist ((WAF point))</w:t>
      </w:r>
    </w:p>
    <w:p w14:paraId="025E99EB" w14:textId="2F47062F" w:rsidR="00250269" w:rsidRDefault="00250269" w:rsidP="00250269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noProof/>
          <w:color w:val="000000" w:themeColor="text1"/>
          <w:sz w:val="36"/>
          <w:szCs w:val="28"/>
        </w:rPr>
        <w:drawing>
          <wp:inline distT="0" distB="0" distL="0" distR="0" wp14:anchorId="5CD25AD1" wp14:editId="078C38A4">
            <wp:extent cx="5356860" cy="1445856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294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0952" w14:textId="77777777" w:rsidR="0075792E" w:rsidRDefault="0075792E" w:rsidP="0025026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3C769808" w14:textId="2CB34280" w:rsidR="00250269" w:rsidRDefault="00250269" w:rsidP="0025026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740AE8EF" w14:textId="06619185" w:rsidR="00250269" w:rsidRDefault="00250269" w:rsidP="00250269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lastRenderedPageBreak/>
        <w:t>Links here open on the same tab and in new tab.</w:t>
      </w:r>
    </w:p>
    <w:p w14:paraId="68185323" w14:textId="36C834BE" w:rsidR="00250269" w:rsidRDefault="00250269" w:rsidP="00250269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noProof/>
          <w:color w:val="000000" w:themeColor="text1"/>
          <w:sz w:val="36"/>
          <w:szCs w:val="28"/>
        </w:rPr>
        <w:drawing>
          <wp:inline distT="0" distB="0" distL="0" distR="0" wp14:anchorId="40EDBEB3" wp14:editId="4A36E3A6">
            <wp:extent cx="5760720" cy="124068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650" cy="124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23E8" w14:textId="361A4EAD" w:rsidR="00250269" w:rsidRDefault="00250269" w:rsidP="0025026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13CC5CD6" w14:textId="5C74EC55" w:rsidR="00452231" w:rsidRDefault="00250269" w:rsidP="00250269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28"/>
        </w:rPr>
      </w:pPr>
      <w:r w:rsidRPr="00FF2E19">
        <w:rPr>
          <w:color w:val="000000" w:themeColor="text1"/>
          <w:sz w:val="36"/>
          <w:szCs w:val="28"/>
        </w:rPr>
        <w:t>SVG image have to be a man wears headphones</w:t>
      </w:r>
      <w:r>
        <w:rPr>
          <w:color w:val="000000" w:themeColor="text1"/>
          <w:sz w:val="36"/>
          <w:szCs w:val="28"/>
        </w:rPr>
        <w:t xml:space="preserve"> and the Need Support link opens in new tab.</w:t>
      </w:r>
    </w:p>
    <w:p w14:paraId="0C9B5A70" w14:textId="31BC6995" w:rsidR="00250269" w:rsidRDefault="00250269" w:rsidP="00250269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noProof/>
          <w:color w:val="000000" w:themeColor="text1"/>
          <w:sz w:val="36"/>
          <w:szCs w:val="28"/>
        </w:rPr>
        <w:drawing>
          <wp:inline distT="0" distB="0" distL="0" distR="0" wp14:anchorId="1576F215" wp14:editId="0F31DE15">
            <wp:extent cx="5859780" cy="984226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582" cy="98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542B" w14:textId="2D48C3B3" w:rsidR="00EF6093" w:rsidRDefault="00EF6093" w:rsidP="0025026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5B8867D8" w14:textId="205FD990" w:rsidR="00EF6093" w:rsidRDefault="00ED66D9" w:rsidP="00ED66D9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t>After swapping between Mobile and Fiber tabs the content still the same.</w:t>
      </w:r>
    </w:p>
    <w:p w14:paraId="182A2A34" w14:textId="6E1853E7" w:rsidR="00ED66D9" w:rsidRPr="00250269" w:rsidRDefault="00ED66D9" w:rsidP="00ED66D9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noProof/>
          <w:color w:val="000000" w:themeColor="text1"/>
          <w:sz w:val="36"/>
          <w:szCs w:val="28"/>
        </w:rPr>
        <w:drawing>
          <wp:inline distT="0" distB="0" distL="0" distR="0" wp14:anchorId="3657AFD7" wp14:editId="69FB4F05">
            <wp:extent cx="5554980" cy="2037855"/>
            <wp:effectExtent l="0" t="0" r="762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851" cy="204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6471" w14:textId="1834FD0C" w:rsidR="00452231" w:rsidRDefault="00452231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43DC7F77" w14:textId="3B73568B" w:rsidR="00452231" w:rsidRDefault="00D23649" w:rsidP="00D23649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t>Orange Cloud should be a link.</w:t>
      </w:r>
    </w:p>
    <w:p w14:paraId="11624E81" w14:textId="243BCF90" w:rsidR="00D23649" w:rsidRDefault="00D23649" w:rsidP="00D23649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noProof/>
          <w:color w:val="000000" w:themeColor="text1"/>
          <w:sz w:val="36"/>
          <w:szCs w:val="28"/>
        </w:rPr>
        <w:drawing>
          <wp:inline distT="0" distB="0" distL="0" distR="0" wp14:anchorId="25968535" wp14:editId="14F7D399">
            <wp:extent cx="5768340" cy="995039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046" cy="100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C5E0" w14:textId="2FCB1517" w:rsidR="00452231" w:rsidRDefault="00452231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1CF4F0B8" w14:textId="425A56B8" w:rsidR="00452231" w:rsidRDefault="00452231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1EBD99C0" w14:textId="394F41DF" w:rsidR="002645A2" w:rsidRDefault="002645A2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309EE812" w14:textId="77777777" w:rsidR="004D2FD8" w:rsidRDefault="004D2FD8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692A47FC" w14:textId="16187B32" w:rsidR="002645A2" w:rsidRDefault="002645A2" w:rsidP="00FF2E19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01D48625" w14:textId="77777777" w:rsidR="002645A2" w:rsidRDefault="002645A2" w:rsidP="002645A2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lastRenderedPageBreak/>
        <w:t>PHONE RESPONSIVE TEST:</w:t>
      </w:r>
    </w:p>
    <w:p w14:paraId="3FA0406E" w14:textId="196ABA64" w:rsidR="002645A2" w:rsidRDefault="002645A2" w:rsidP="00FF2E19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t xml:space="preserve"> </w:t>
      </w:r>
    </w:p>
    <w:p w14:paraId="2E7D4C85" w14:textId="0EE1DDE7" w:rsidR="002645A2" w:rsidRDefault="002645A2" w:rsidP="002645A2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t>Bread crumbs doesn’t exist.</w:t>
      </w:r>
    </w:p>
    <w:p w14:paraId="2135662A" w14:textId="4C0945AC" w:rsidR="00807B36" w:rsidRDefault="002645A2" w:rsidP="00807B36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noProof/>
          <w:color w:val="000000" w:themeColor="text1"/>
          <w:sz w:val="36"/>
          <w:szCs w:val="28"/>
        </w:rPr>
        <w:drawing>
          <wp:inline distT="0" distB="0" distL="0" distR="0" wp14:anchorId="4667175A" wp14:editId="1641CFF3">
            <wp:extent cx="1623060" cy="3514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029" cy="354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B23A" w14:textId="3A3C0D46" w:rsidR="00A43EB1" w:rsidRDefault="00A43EB1" w:rsidP="00807B36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2CD604BB" w14:textId="26024F18" w:rsidR="00A43EB1" w:rsidRDefault="00A43EB1" w:rsidP="00A43EB1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t>There is no arrow at the right of this section</w:t>
      </w:r>
      <w:r>
        <w:rPr>
          <w:color w:val="000000" w:themeColor="text1"/>
          <w:sz w:val="36"/>
          <w:szCs w:val="28"/>
        </w:rPr>
        <w:t xml:space="preserve"> also there is no underline under need support sentence.</w:t>
      </w:r>
    </w:p>
    <w:p w14:paraId="41A10F3B" w14:textId="3230FF78" w:rsidR="00A43EB1" w:rsidRPr="00A43EB1" w:rsidRDefault="001A5377" w:rsidP="00A43EB1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noProof/>
          <w:color w:val="000000" w:themeColor="text1"/>
          <w:sz w:val="36"/>
          <w:szCs w:val="28"/>
        </w:rPr>
        <w:drawing>
          <wp:inline distT="0" distB="0" distL="0" distR="0" wp14:anchorId="1CC57C1B" wp14:editId="589F1E79">
            <wp:extent cx="1631315" cy="3532472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6458" cy="354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1971" w14:textId="602ED7BE" w:rsidR="00A43EB1" w:rsidRDefault="00A43EB1" w:rsidP="00A43EB1">
      <w:pPr>
        <w:rPr>
          <w:color w:val="000000" w:themeColor="text1"/>
          <w:sz w:val="36"/>
          <w:szCs w:val="28"/>
        </w:rPr>
      </w:pPr>
    </w:p>
    <w:p w14:paraId="0017901C" w14:textId="23002DDB" w:rsidR="00A43EB1" w:rsidRDefault="00A43EB1" w:rsidP="00A43EB1">
      <w:pPr>
        <w:rPr>
          <w:color w:val="000000" w:themeColor="text1"/>
          <w:sz w:val="36"/>
          <w:szCs w:val="28"/>
        </w:rPr>
      </w:pPr>
    </w:p>
    <w:p w14:paraId="64DC5D4A" w14:textId="77777777" w:rsidR="00A43EB1" w:rsidRPr="00A43EB1" w:rsidRDefault="00A43EB1" w:rsidP="001A5377">
      <w:pPr>
        <w:ind w:left="0"/>
        <w:rPr>
          <w:color w:val="000000" w:themeColor="text1"/>
          <w:sz w:val="36"/>
          <w:szCs w:val="28"/>
        </w:rPr>
      </w:pPr>
    </w:p>
    <w:p w14:paraId="4DE45131" w14:textId="77777777" w:rsidR="00D248E7" w:rsidRDefault="00D248E7" w:rsidP="00D248E7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t>TABLET RESPONSIVE TEST:</w:t>
      </w:r>
    </w:p>
    <w:p w14:paraId="476906CD" w14:textId="4B0B90A1" w:rsidR="00D248E7" w:rsidRDefault="00D248E7" w:rsidP="002645A2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15B84370" w14:textId="386849C1" w:rsidR="00D248E7" w:rsidRDefault="00D248E7" w:rsidP="00D248E7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t>Bread crumbs doesn’t exist.</w:t>
      </w:r>
    </w:p>
    <w:p w14:paraId="13E24975" w14:textId="48A5456D" w:rsidR="00D248E7" w:rsidRDefault="00D248E7" w:rsidP="00D248E7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noProof/>
          <w:color w:val="000000" w:themeColor="text1"/>
          <w:sz w:val="36"/>
          <w:szCs w:val="28"/>
        </w:rPr>
        <w:drawing>
          <wp:inline distT="0" distB="0" distL="0" distR="0" wp14:anchorId="794D0E62" wp14:editId="1F74386C">
            <wp:extent cx="5242560" cy="381881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355" cy="382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374D" w14:textId="51072A23" w:rsidR="00D248E7" w:rsidRDefault="00D248E7" w:rsidP="00D248E7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1AE85E27" w14:textId="06A8E66D" w:rsidR="00D248E7" w:rsidRDefault="00D248E7" w:rsidP="00D248E7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t>Paragraph in the banner isn’t readable.</w:t>
      </w:r>
    </w:p>
    <w:p w14:paraId="189CA47D" w14:textId="666279A6" w:rsidR="00D248E7" w:rsidRDefault="00D248E7" w:rsidP="00D248E7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noProof/>
          <w:color w:val="000000" w:themeColor="text1"/>
          <w:sz w:val="36"/>
          <w:szCs w:val="28"/>
        </w:rPr>
        <w:drawing>
          <wp:inline distT="0" distB="0" distL="0" distR="0" wp14:anchorId="5E481B44" wp14:editId="77E9FB81">
            <wp:extent cx="5288280" cy="2788588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667" cy="279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C3D2" w14:textId="72224C6B" w:rsidR="00D248E7" w:rsidRDefault="00D248E7" w:rsidP="00D248E7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28DA8BE6" w14:textId="6335C71A" w:rsidR="00D248E7" w:rsidRDefault="00D248E7" w:rsidP="00D248E7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21241467" w14:textId="002F72BD" w:rsidR="00D248E7" w:rsidRDefault="00D248E7" w:rsidP="00D248E7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37515C6E" w14:textId="4753C267" w:rsidR="00D248E7" w:rsidRDefault="00D248E7" w:rsidP="00D248E7">
      <w:pPr>
        <w:pStyle w:val="ListParagraph"/>
        <w:ind w:left="1080"/>
        <w:rPr>
          <w:color w:val="000000" w:themeColor="text1"/>
          <w:sz w:val="36"/>
          <w:szCs w:val="28"/>
        </w:rPr>
      </w:pPr>
    </w:p>
    <w:p w14:paraId="055102BF" w14:textId="7B5B62F7" w:rsidR="00D248E7" w:rsidRDefault="00D248E7" w:rsidP="00D248E7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t>There is no arrow at the right of this section and there is too much empty space in here.</w:t>
      </w:r>
    </w:p>
    <w:p w14:paraId="7355B47E" w14:textId="168DB3A6" w:rsidR="00D248E7" w:rsidRPr="00FF2E19" w:rsidRDefault="00D248E7" w:rsidP="00D248E7">
      <w:pPr>
        <w:pStyle w:val="ListParagraph"/>
        <w:ind w:left="1080"/>
        <w:rPr>
          <w:color w:val="000000" w:themeColor="text1"/>
          <w:sz w:val="36"/>
          <w:szCs w:val="28"/>
        </w:rPr>
      </w:pPr>
      <w:r>
        <w:rPr>
          <w:noProof/>
          <w:color w:val="000000" w:themeColor="text1"/>
          <w:sz w:val="36"/>
          <w:szCs w:val="28"/>
        </w:rPr>
        <w:drawing>
          <wp:inline distT="0" distB="0" distL="0" distR="0" wp14:anchorId="553192D6" wp14:editId="76E64B4E">
            <wp:extent cx="5509260" cy="1123277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026" cy="112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36"/>
          <w:szCs w:val="28"/>
        </w:rPr>
        <w:t xml:space="preserve"> </w:t>
      </w:r>
    </w:p>
    <w:sectPr w:rsidR="00D248E7" w:rsidRPr="00FF2E19" w:rsidSect="00A66B18"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68D26C" w14:textId="77777777" w:rsidR="000A5FC6" w:rsidRDefault="000A5FC6" w:rsidP="00A66B18">
      <w:pPr>
        <w:spacing w:before="0" w:after="0"/>
      </w:pPr>
      <w:r>
        <w:separator/>
      </w:r>
    </w:p>
  </w:endnote>
  <w:endnote w:type="continuationSeparator" w:id="0">
    <w:p w14:paraId="31FE9778" w14:textId="77777777" w:rsidR="000A5FC6" w:rsidRDefault="000A5FC6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651B59" w14:textId="77777777" w:rsidR="000A5FC6" w:rsidRDefault="000A5FC6" w:rsidP="00A66B18">
      <w:pPr>
        <w:spacing w:before="0" w:after="0"/>
      </w:pPr>
      <w:r>
        <w:separator/>
      </w:r>
    </w:p>
  </w:footnote>
  <w:footnote w:type="continuationSeparator" w:id="0">
    <w:p w14:paraId="3CBFAD6F" w14:textId="77777777" w:rsidR="000A5FC6" w:rsidRDefault="000A5FC6" w:rsidP="00A66B18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F908CB"/>
    <w:multiLevelType w:val="hybridMultilevel"/>
    <w:tmpl w:val="FC528CBA"/>
    <w:lvl w:ilvl="0" w:tplc="5CA82F46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062724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0C9"/>
    <w:rsid w:val="00083BAA"/>
    <w:rsid w:val="000A5FC6"/>
    <w:rsid w:val="0010680C"/>
    <w:rsid w:val="00152B0B"/>
    <w:rsid w:val="001766D6"/>
    <w:rsid w:val="00192419"/>
    <w:rsid w:val="001A5377"/>
    <w:rsid w:val="001C270D"/>
    <w:rsid w:val="001E2320"/>
    <w:rsid w:val="00214E28"/>
    <w:rsid w:val="00250269"/>
    <w:rsid w:val="002645A2"/>
    <w:rsid w:val="00266EC7"/>
    <w:rsid w:val="002D00F3"/>
    <w:rsid w:val="003207C1"/>
    <w:rsid w:val="0034320B"/>
    <w:rsid w:val="00352B81"/>
    <w:rsid w:val="00373326"/>
    <w:rsid w:val="00390A48"/>
    <w:rsid w:val="00394757"/>
    <w:rsid w:val="003A0150"/>
    <w:rsid w:val="003B472F"/>
    <w:rsid w:val="003E24DF"/>
    <w:rsid w:val="0041428F"/>
    <w:rsid w:val="00452231"/>
    <w:rsid w:val="004A2B0D"/>
    <w:rsid w:val="004B309B"/>
    <w:rsid w:val="004D2FD8"/>
    <w:rsid w:val="005C2210"/>
    <w:rsid w:val="00615018"/>
    <w:rsid w:val="0062123A"/>
    <w:rsid w:val="0063697A"/>
    <w:rsid w:val="00646E75"/>
    <w:rsid w:val="006E20C9"/>
    <w:rsid w:val="006F6F10"/>
    <w:rsid w:val="006F70AA"/>
    <w:rsid w:val="0075792E"/>
    <w:rsid w:val="00783E79"/>
    <w:rsid w:val="007B5AE8"/>
    <w:rsid w:val="007D4809"/>
    <w:rsid w:val="007F5192"/>
    <w:rsid w:val="00807B36"/>
    <w:rsid w:val="00831721"/>
    <w:rsid w:val="00862A06"/>
    <w:rsid w:val="008630AD"/>
    <w:rsid w:val="00920429"/>
    <w:rsid w:val="00A26FE7"/>
    <w:rsid w:val="00A43EB1"/>
    <w:rsid w:val="00A66B18"/>
    <w:rsid w:val="00A6783B"/>
    <w:rsid w:val="00A73BFB"/>
    <w:rsid w:val="00A96CF8"/>
    <w:rsid w:val="00AA089B"/>
    <w:rsid w:val="00AE1388"/>
    <w:rsid w:val="00AF3982"/>
    <w:rsid w:val="00AF7970"/>
    <w:rsid w:val="00B50294"/>
    <w:rsid w:val="00B57D6E"/>
    <w:rsid w:val="00B93312"/>
    <w:rsid w:val="00BE4523"/>
    <w:rsid w:val="00C41DB5"/>
    <w:rsid w:val="00C55579"/>
    <w:rsid w:val="00C701F7"/>
    <w:rsid w:val="00C70786"/>
    <w:rsid w:val="00CC784E"/>
    <w:rsid w:val="00D10958"/>
    <w:rsid w:val="00D23649"/>
    <w:rsid w:val="00D248E7"/>
    <w:rsid w:val="00D66593"/>
    <w:rsid w:val="00DE6DA2"/>
    <w:rsid w:val="00DF2D30"/>
    <w:rsid w:val="00E4786A"/>
    <w:rsid w:val="00E55D74"/>
    <w:rsid w:val="00E60C2E"/>
    <w:rsid w:val="00E6540C"/>
    <w:rsid w:val="00E81E2A"/>
    <w:rsid w:val="00ED66D9"/>
    <w:rsid w:val="00EE0952"/>
    <w:rsid w:val="00EF6093"/>
    <w:rsid w:val="00F20848"/>
    <w:rsid w:val="00F30366"/>
    <w:rsid w:val="00FE0F43"/>
    <w:rsid w:val="00FF2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D47244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8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A6783B"/>
    <w:pPr>
      <w:spacing w:before="40" w:after="360"/>
      <w:ind w:left="720" w:right="720"/>
    </w:pPr>
    <w:rPr>
      <w:rFonts w:eastAsiaTheme="minorHAnsi"/>
      <w:color w:val="595959" w:themeColor="text1" w:themeTint="A6"/>
      <w:kern w:val="20"/>
      <w:szCs w:val="20"/>
    </w:rPr>
  </w:style>
  <w:style w:type="paragraph" w:styleId="Heading1">
    <w:name w:val="heading 1"/>
    <w:basedOn w:val="Normal"/>
    <w:next w:val="Normal"/>
    <w:link w:val="Heading1Char"/>
    <w:uiPriority w:val="8"/>
    <w:unhideWhenUsed/>
    <w:qFormat/>
    <w:rsid w:val="003E24DF"/>
    <w:pPr>
      <w:spacing w:before="0"/>
      <w:contextualSpacing/>
      <w:outlineLvl w:val="0"/>
    </w:pPr>
    <w:rPr>
      <w:rFonts w:asciiTheme="majorHAnsi" w:eastAsiaTheme="majorEastAsia" w:hAnsiTheme="majorHAnsi" w:cstheme="majorBidi"/>
      <w:caps/>
      <w:color w:val="112F51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112F5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8"/>
    <w:rsid w:val="003E24DF"/>
    <w:rPr>
      <w:rFonts w:asciiTheme="majorHAnsi" w:eastAsiaTheme="majorEastAsia" w:hAnsiTheme="majorHAnsi" w:cstheme="majorBidi"/>
      <w:caps/>
      <w:color w:val="112F51" w:themeColor="accent1" w:themeShade="BF"/>
      <w:kern w:val="20"/>
      <w:sz w:val="20"/>
      <w:szCs w:val="20"/>
    </w:rPr>
  </w:style>
  <w:style w:type="paragraph" w:customStyle="1" w:styleId="Recipient">
    <w:name w:val="Recipient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tation">
    <w:name w:val="Salutation"/>
    <w:basedOn w:val="Normal"/>
    <w:link w:val="SalutationChar"/>
    <w:uiPriority w:val="4"/>
    <w:unhideWhenUsed/>
    <w:qFormat/>
    <w:rsid w:val="00A66B18"/>
    <w:pPr>
      <w:spacing w:before="720"/>
    </w:pPr>
  </w:style>
  <w:style w:type="character" w:customStyle="1" w:styleId="SalutationChar">
    <w:name w:val="Salutation Char"/>
    <w:basedOn w:val="DefaultParagraphFont"/>
    <w:link w:val="Salutation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losing">
    <w:name w:val="Closing"/>
    <w:basedOn w:val="Normal"/>
    <w:next w:val="Signature"/>
    <w:link w:val="ClosingChar"/>
    <w:uiPriority w:val="6"/>
    <w:unhideWhenUsed/>
    <w:qFormat/>
    <w:rsid w:val="00A6783B"/>
    <w:pPr>
      <w:spacing w:before="480" w:after="960"/>
    </w:pPr>
  </w:style>
  <w:style w:type="character" w:customStyle="1" w:styleId="ClosingChar">
    <w:name w:val="Closing Char"/>
    <w:basedOn w:val="DefaultParagraphFont"/>
    <w:link w:val="Closing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Signature">
    <w:name w:val="Signature"/>
    <w:basedOn w:val="Normal"/>
    <w:link w:val="SignatureCh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customStyle="1" w:styleId="SignatureChar">
    <w:name w:val="Signature Char"/>
    <w:basedOn w:val="DefaultParagraphFont"/>
    <w:link w:val="Signature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E24DF"/>
    <w:pPr>
      <w:spacing w:after="0"/>
      <w:jc w:val="right"/>
    </w:pPr>
  </w:style>
  <w:style w:type="character" w:customStyle="1" w:styleId="HeaderChar">
    <w:name w:val="Header Char"/>
    <w:basedOn w:val="DefaultParagraphFont"/>
    <w:link w:val="Header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Strong">
    <w:name w:val="Strong"/>
    <w:basedOn w:val="DefaultParagraphFont"/>
    <w:uiPriority w:val="1"/>
    <w:semiHidden/>
    <w:rsid w:val="003E24DF"/>
    <w:rPr>
      <w:b/>
      <w:bCs/>
    </w:rPr>
  </w:style>
  <w:style w:type="paragraph" w:customStyle="1" w:styleId="ContactInfo">
    <w:name w:val="Contact Inf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customStyle="1" w:styleId="Heading2Char">
    <w:name w:val="Heading 2 Char"/>
    <w:basedOn w:val="DefaultParagraphFont"/>
    <w:link w:val="Heading2"/>
    <w:uiPriority w:val="9"/>
    <w:rsid w:val="004A2B0D"/>
    <w:rPr>
      <w:rFonts w:asciiTheme="majorHAnsi" w:eastAsiaTheme="majorEastAsia" w:hAnsiTheme="majorHAnsi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PlaceholderText">
    <w:name w:val="Placeholder Text"/>
    <w:basedOn w:val="DefaultParagraphFont"/>
    <w:uiPriority w:val="99"/>
    <w:semiHidden/>
    <w:rsid w:val="001766D6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customStyle="1" w:styleId="Logo">
    <w:name w:val="Logo"/>
    <w:basedOn w:val="Normal"/>
    <w:next w:val="Normal"/>
    <w:link w:val="LogoChar"/>
    <w:qFormat/>
    <w:rsid w:val="00AA089B"/>
    <w:pPr>
      <w:spacing w:before="0" w:after="0"/>
      <w:ind w:left="-180" w:right="-24"/>
      <w:jc w:val="center"/>
    </w:pPr>
    <w:rPr>
      <w:rFonts w:hAnsi="Calibri"/>
      <w:b/>
      <w:bCs/>
      <w:color w:val="FFFFFF" w:themeColor="background1"/>
      <w:spacing w:val="120"/>
      <w:kern w:val="24"/>
      <w:sz w:val="44"/>
      <w:szCs w:val="48"/>
    </w:rPr>
  </w:style>
  <w:style w:type="character" w:customStyle="1" w:styleId="LogoChar">
    <w:name w:val="Logo Char"/>
    <w:basedOn w:val="DefaultParagraphFont"/>
    <w:link w:val="Logo"/>
    <w:rsid w:val="00AA089B"/>
    <w:rPr>
      <w:rFonts w:eastAsiaTheme="minorHAnsi" w:hAnsi="Calibri"/>
      <w:b/>
      <w:bCs/>
      <w:color w:val="FFFFFF" w:themeColor="background1"/>
      <w:spacing w:val="120"/>
      <w:kern w:val="24"/>
      <w:sz w:val="44"/>
      <w:szCs w:val="48"/>
    </w:rPr>
  </w:style>
  <w:style w:type="paragraph" w:styleId="ListParagraph">
    <w:name w:val="List Paragraph"/>
    <w:basedOn w:val="Normal"/>
    <w:uiPriority w:val="34"/>
    <w:semiHidden/>
    <w:rsid w:val="003207C1"/>
    <w:p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jfif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jfif"/><Relationship Id="rId20" Type="http://schemas.openxmlformats.org/officeDocument/2006/relationships/image" Target="media/image11.png"/><Relationship Id="rId29" Type="http://schemas.openxmlformats.org/officeDocument/2006/relationships/image" Target="media/image20.jp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jp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Local\Microsoft\Office\16.0\DTS\en-US%7bB8D1FAE7-C18C-41B3-BF40-E5ABA3EADFF4%7d\%7b962A82C5-5F05-4FA8-AE51-1D955BA986EB%7dtf56348247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0DDCE9A53A1413DA1DC96707F5679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FF5F40-9B3E-4FF4-B9DE-CE73F02C5689}"/>
      </w:docPartPr>
      <w:docPartBody>
        <w:p w:rsidR="00000000" w:rsidRDefault="00000000">
          <w:pPr>
            <w:pStyle w:val="B0DDCE9A53A1413DA1DC96707F5679EE"/>
          </w:pPr>
          <w:r>
            <w:rPr>
              <w:rStyle w:val="Strong"/>
            </w:rPr>
            <w:t>[</w:t>
          </w:r>
          <w:r w:rsidRPr="00A66B18">
            <w:rPr>
              <w:rStyle w:val="PlaceholderText"/>
              <w:color w:val="FFFFFF" w:themeColor="background1"/>
            </w:rPr>
            <w:t>Phone</w:t>
          </w:r>
          <w:r>
            <w:rPr>
              <w:rStyle w:val="PlaceholderText"/>
              <w:color w:val="FFFFFF" w:themeColor="background1"/>
            </w:rPr>
            <w:t>]</w:t>
          </w:r>
        </w:p>
      </w:docPartBody>
    </w:docPart>
    <w:docPart>
      <w:docPartPr>
        <w:name w:val="48A32F8D552D426C8CF0BB042C290D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06A8C7-9459-43B9-A2B2-1BC61BB1A72D}"/>
      </w:docPartPr>
      <w:docPartBody>
        <w:p w:rsidR="00000000" w:rsidRDefault="00000000">
          <w:pPr>
            <w:pStyle w:val="48A32F8D552D426C8CF0BB042C290DB4"/>
          </w:pPr>
          <w:r>
            <w:rPr>
              <w:rStyle w:val="Strong"/>
            </w:rPr>
            <w:t>[</w:t>
          </w:r>
          <w:r>
            <w:rPr>
              <w:rStyle w:val="PlaceholderText"/>
              <w:color w:val="FFFFFF" w:themeColor="background1"/>
            </w:rPr>
            <w:t>Email]</w:t>
          </w:r>
        </w:p>
      </w:docPartBody>
    </w:docPart>
    <w:docPart>
      <w:docPartPr>
        <w:name w:val="025CCB8D6BE748A7B53FD0997A7C57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D3578B-4D7D-42E1-89D6-597B05D760E1}"/>
      </w:docPartPr>
      <w:docPartBody>
        <w:p w:rsidR="00000000" w:rsidRDefault="00000000">
          <w:pPr>
            <w:pStyle w:val="025CCB8D6BE748A7B53FD0997A7C578B"/>
          </w:pPr>
          <w:r>
            <w:t>[</w:t>
          </w:r>
          <w:r w:rsidRPr="0041428F">
            <w:t>Website</w:t>
          </w:r>
          <w: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CBA"/>
    <w:rsid w:val="00372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9E2F68DFFA38407A91251927A01C8551">
    <w:name w:val="9E2F68DFFA38407A91251927A01C8551"/>
  </w:style>
  <w:style w:type="paragraph" w:customStyle="1" w:styleId="DE66BF3A35374652B04CA89EFAF07559">
    <w:name w:val="DE66BF3A35374652B04CA89EFAF07559"/>
  </w:style>
  <w:style w:type="character" w:styleId="Strong">
    <w:name w:val="Strong"/>
    <w:basedOn w:val="DefaultParagraphFont"/>
    <w:uiPriority w:val="1"/>
    <w:rPr>
      <w:b/>
      <w:bCs/>
    </w:rPr>
  </w:style>
  <w:style w:type="paragraph" w:customStyle="1" w:styleId="B0DDCE9A53A1413DA1DC96707F5679EE">
    <w:name w:val="B0DDCE9A53A1413DA1DC96707F5679EE"/>
  </w:style>
  <w:style w:type="paragraph" w:customStyle="1" w:styleId="48A32F8D552D426C8CF0BB042C290DB4">
    <w:name w:val="48A32F8D552D426C8CF0BB042C290DB4"/>
  </w:style>
  <w:style w:type="paragraph" w:customStyle="1" w:styleId="025CCB8D6BE748A7B53FD0997A7C578B">
    <w:name w:val="025CCB8D6BE748A7B53FD0997A7C578B"/>
  </w:style>
  <w:style w:type="paragraph" w:customStyle="1" w:styleId="3ED817AA02FA42DB81F88A610E996C80">
    <w:name w:val="3ED817AA02FA42DB81F88A610E996C80"/>
  </w:style>
  <w:style w:type="paragraph" w:customStyle="1" w:styleId="40A70483F1DB4B3A8EE2E67D280F342D">
    <w:name w:val="40A70483F1DB4B3A8EE2E67D280F342D"/>
  </w:style>
  <w:style w:type="paragraph" w:customStyle="1" w:styleId="DBF331DCEF6548A2BB2E796151D68E10">
    <w:name w:val="DBF331DCEF6548A2BB2E796151D68E10"/>
  </w:style>
  <w:style w:type="paragraph" w:customStyle="1" w:styleId="86B3EBA880F146039706E86880A46742">
    <w:name w:val="86B3EBA880F146039706E86880A46742"/>
  </w:style>
  <w:style w:type="paragraph" w:customStyle="1" w:styleId="EB260484ADF0414CA0816FBC9053D28A">
    <w:name w:val="EB260484ADF0414CA0816FBC9053D28A"/>
  </w:style>
  <w:style w:type="paragraph" w:customStyle="1" w:styleId="80B291633BFD46A7A58DC84A5A31C79E">
    <w:name w:val="80B291633BFD46A7A58DC84A5A31C79E"/>
  </w:style>
  <w:style w:type="paragraph" w:customStyle="1" w:styleId="A1D9C657491A45F692DBD50B9CECC7B1">
    <w:name w:val="A1D9C657491A45F692DBD50B9CECC7B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3428B7B-A1F9-4CED-B52D-314C139B24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3B74C0E-7993-40E1-930F-CF78C434EB6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AE09AE5A-B3B6-44BC-8570-615CB5E05AA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{962A82C5-5F05-4FA8-AE51-1D955BA986EB}tf56348247_win32</Template>
  <TotalTime>0</TotalTime>
  <Pages>10</Pages>
  <Words>248</Words>
  <Characters>1416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2023-01-30T08:00:00Z</dcterms:created>
  <dcterms:modified xsi:type="dcterms:W3CDTF">2023-01-30T09:45:00Z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